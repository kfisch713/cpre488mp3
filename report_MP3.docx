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76" w:rsidRDefault="00733308" w:rsidP="00B13C7D">
      <w:pPr>
        <w:pStyle w:val="Title"/>
      </w:pPr>
      <w:r>
        <w:t>MP-3</w:t>
      </w:r>
    </w:p>
    <w:p w:rsidR="00B13C7D" w:rsidRDefault="00733308" w:rsidP="00B13C7D">
      <w:pPr>
        <w:pStyle w:val="Subtitle"/>
      </w:pPr>
      <w:r>
        <w:t>Embedded Linux</w:t>
      </w:r>
    </w:p>
    <w:p w:rsidR="005B6E54" w:rsidRDefault="005B6E54" w:rsidP="005B6E54"/>
    <w:p w:rsidR="00331898" w:rsidRDefault="00CF238C" w:rsidP="00CF238C">
      <w:pPr>
        <w:pStyle w:val="Heading1"/>
      </w:pPr>
      <w:proofErr w:type="spellStart"/>
      <w:r>
        <w:t>Makefile</w:t>
      </w:r>
      <w:proofErr w:type="spellEnd"/>
    </w:p>
    <w:p w:rsidR="00CF238C" w:rsidRDefault="005050F7" w:rsidP="00CF238C">
      <w:r>
        <w:t>In the setup.sh file, an environment variable called CROSS_COMPILE is created. This declares a cross compiler toolchain prefix to be used later.</w:t>
      </w:r>
    </w:p>
    <w:p w:rsidR="005050F7" w:rsidRDefault="005050F7" w:rsidP="00CF238C"/>
    <w:p w:rsidR="005050F7" w:rsidRDefault="005050F7" w:rsidP="00CF238C"/>
    <w:p w:rsidR="007E3948" w:rsidRDefault="007E3948" w:rsidP="007E3948">
      <w:pPr>
        <w:pStyle w:val="Heading1"/>
      </w:pPr>
      <w:proofErr w:type="spellStart"/>
      <w:r>
        <w:t>Bootargs</w:t>
      </w:r>
      <w:proofErr w:type="spellEnd"/>
    </w:p>
    <w:p w:rsidR="007E3948" w:rsidRDefault="007E3948" w:rsidP="007E3948">
      <w:r>
        <w:t>The</w:t>
      </w:r>
      <w:r w:rsidR="00C87876">
        <w:t xml:space="preserve"> console </w:t>
      </w:r>
      <w:proofErr w:type="spellStart"/>
      <w:r w:rsidR="00C87876">
        <w:t>arg</w:t>
      </w:r>
      <w:proofErr w:type="spellEnd"/>
      <w:r w:rsidR="00C87876">
        <w:t xml:space="preserve"> sets up UART </w:t>
      </w:r>
      <w:r>
        <w:t xml:space="preserve">and sets the baud rate to 115200. The root </w:t>
      </w:r>
      <w:proofErr w:type="spellStart"/>
      <w:r>
        <w:t>arg</w:t>
      </w:r>
      <w:proofErr w:type="spellEnd"/>
      <w:r>
        <w:t xml:space="preserve"> sets up the </w:t>
      </w:r>
      <w:proofErr w:type="spellStart"/>
      <w:r>
        <w:t>printk</w:t>
      </w:r>
      <w:proofErr w:type="spellEnd"/>
      <w:r>
        <w:t xml:space="preserve"> function. This allows us to get useful debug information before the kernel is completely setup and before we get access to other print functions.</w:t>
      </w:r>
    </w:p>
    <w:p w:rsidR="007E3948" w:rsidRDefault="007E3948" w:rsidP="007E3948"/>
    <w:p w:rsidR="007E3948" w:rsidRDefault="007E3948" w:rsidP="007E3948">
      <w:pPr>
        <w:pStyle w:val="Heading1"/>
      </w:pPr>
      <w:proofErr w:type="spellStart"/>
      <w:r>
        <w:t>Xilinx.dts</w:t>
      </w:r>
      <w:proofErr w:type="spellEnd"/>
    </w:p>
    <w:p w:rsidR="007E3948" w:rsidRPr="00B735A8" w:rsidRDefault="007E3948" w:rsidP="007E3948">
      <w:pPr>
        <w:rPr>
          <w:highlight w:val="yellow"/>
        </w:rPr>
      </w:pPr>
      <w:r w:rsidRPr="00B735A8">
        <w:rPr>
          <w:b/>
          <w:highlight w:val="yellow"/>
        </w:rPr>
        <w:t>#</w:t>
      </w:r>
      <w:proofErr w:type="spellStart"/>
      <w:r w:rsidRPr="00B735A8">
        <w:rPr>
          <w:b/>
          <w:highlight w:val="yellow"/>
        </w:rPr>
        <w:t>gpio</w:t>
      </w:r>
      <w:proofErr w:type="spellEnd"/>
      <w:r w:rsidRPr="00B735A8">
        <w:rPr>
          <w:b/>
          <w:highlight w:val="yellow"/>
        </w:rPr>
        <w:t>-cells = &lt;2</w:t>
      </w:r>
      <w:proofErr w:type="gramStart"/>
      <w:r w:rsidRPr="00B735A8">
        <w:rPr>
          <w:b/>
          <w:highlight w:val="yellow"/>
        </w:rPr>
        <w:t>&gt;;</w:t>
      </w:r>
      <w:r w:rsidR="00C87876" w:rsidRPr="00B735A8">
        <w:rPr>
          <w:b/>
          <w:highlight w:val="yellow"/>
        </w:rPr>
        <w:t xml:space="preserve"> </w:t>
      </w:r>
      <w:r w:rsidR="00C87876" w:rsidRPr="00B735A8">
        <w:rPr>
          <w:highlight w:val="yellow"/>
        </w:rPr>
        <w:t xml:space="preserve"> --</w:t>
      </w:r>
      <w:proofErr w:type="gramEnd"/>
      <w:r w:rsidR="00C87876" w:rsidRPr="00B735A8">
        <w:rPr>
          <w:highlight w:val="yellow"/>
        </w:rPr>
        <w:t xml:space="preserve"> </w:t>
      </w:r>
      <w:r w:rsidR="00F92C66" w:rsidRPr="00B735A8">
        <w:rPr>
          <w:highlight w:val="yellow"/>
        </w:rPr>
        <w:t>commented out</w:t>
      </w:r>
    </w:p>
    <w:p w:rsidR="007E3948" w:rsidRPr="00B735A8" w:rsidRDefault="007E3948" w:rsidP="007E3948">
      <w:pPr>
        <w:rPr>
          <w:b/>
          <w:highlight w:val="yellow"/>
        </w:rPr>
      </w:pPr>
      <w:r w:rsidRPr="00B735A8">
        <w:rPr>
          <w:b/>
          <w:highlight w:val="yellow"/>
        </w:rPr>
        <w:t>compatible = "</w:t>
      </w:r>
      <w:proofErr w:type="gramStart"/>
      <w:r w:rsidRPr="00B735A8">
        <w:rPr>
          <w:b/>
          <w:highlight w:val="yellow"/>
        </w:rPr>
        <w:t>xlnx,axi</w:t>
      </w:r>
      <w:proofErr w:type="gramEnd"/>
      <w:r w:rsidRPr="00B735A8">
        <w:rPr>
          <w:b/>
          <w:highlight w:val="yellow"/>
        </w:rPr>
        <w:t>-gpio-1.01.b", "xlnx,xps-gpio-1.00.a";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r w:rsidRPr="00B735A8">
        <w:rPr>
          <w:b/>
          <w:highlight w:val="yellow"/>
        </w:rPr>
        <w:t>gpio</w:t>
      </w:r>
      <w:proofErr w:type="spellEnd"/>
      <w:r w:rsidRPr="00B735A8">
        <w:rPr>
          <w:b/>
          <w:highlight w:val="yellow"/>
        </w:rPr>
        <w:t>-</w:t>
      </w:r>
      <w:proofErr w:type="gramStart"/>
      <w:r w:rsidRPr="00B735A8">
        <w:rPr>
          <w:b/>
          <w:highlight w:val="yellow"/>
        </w:rPr>
        <w:t>controller ;</w:t>
      </w:r>
      <w:proofErr w:type="gramEnd"/>
    </w:p>
    <w:p w:rsidR="007E3948" w:rsidRPr="00B735A8" w:rsidRDefault="007E3948" w:rsidP="007E3948">
      <w:pPr>
        <w:rPr>
          <w:b/>
          <w:highlight w:val="yellow"/>
        </w:rPr>
      </w:pPr>
      <w:proofErr w:type="spellStart"/>
      <w:r w:rsidRPr="00B735A8">
        <w:rPr>
          <w:b/>
          <w:highlight w:val="yellow"/>
        </w:rPr>
        <w:t>reg</w:t>
      </w:r>
      <w:proofErr w:type="spellEnd"/>
      <w:r w:rsidRPr="00B735A8">
        <w:rPr>
          <w:b/>
          <w:highlight w:val="yellow"/>
        </w:rPr>
        <w:t xml:space="preserve"> = &lt; 0x41220000 0x10000 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xlnx,all</w:t>
      </w:r>
      <w:proofErr w:type="spellEnd"/>
      <w:proofErr w:type="gramEnd"/>
      <w:r w:rsidRPr="00B735A8">
        <w:rPr>
          <w:b/>
          <w:highlight w:val="yellow"/>
        </w:rPr>
        <w:t>-inputs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gramStart"/>
      <w:r w:rsidRPr="00B735A8">
        <w:rPr>
          <w:b/>
          <w:highlight w:val="yellow"/>
        </w:rPr>
        <w:t>xlnx,all</w:t>
      </w:r>
      <w:proofErr w:type="gramEnd"/>
      <w:r w:rsidRPr="00B735A8">
        <w:rPr>
          <w:b/>
          <w:highlight w:val="yellow"/>
        </w:rPr>
        <w:t>-inputs-2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xlnx,dout</w:t>
      </w:r>
      <w:proofErr w:type="spellEnd"/>
      <w:proofErr w:type="gramEnd"/>
      <w:r w:rsidRPr="00B735A8">
        <w:rPr>
          <w:b/>
          <w:highlight w:val="yellow"/>
        </w:rPr>
        <w:t>-default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gramStart"/>
      <w:r w:rsidRPr="00B735A8">
        <w:rPr>
          <w:b/>
          <w:highlight w:val="yellow"/>
        </w:rPr>
        <w:t>xlnx,dout</w:t>
      </w:r>
      <w:proofErr w:type="gramEnd"/>
      <w:r w:rsidRPr="00B735A8">
        <w:rPr>
          <w:b/>
          <w:highlight w:val="yellow"/>
        </w:rPr>
        <w:t>-default-2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xlnx,gpio</w:t>
      </w:r>
      <w:proofErr w:type="spellEnd"/>
      <w:proofErr w:type="gramEnd"/>
      <w:r w:rsidRPr="00B735A8">
        <w:rPr>
          <w:b/>
          <w:highlight w:val="yellow"/>
        </w:rPr>
        <w:t>-width = &lt;0x8&gt;;</w:t>
      </w:r>
    </w:p>
    <w:p w:rsidR="007E3948" w:rsidRPr="00B735A8" w:rsidRDefault="007E3948" w:rsidP="007E3948">
      <w:pPr>
        <w:rPr>
          <w:b/>
          <w:highlight w:val="yellow"/>
        </w:rPr>
      </w:pPr>
      <w:proofErr w:type="gramStart"/>
      <w:r w:rsidRPr="00B735A8">
        <w:rPr>
          <w:b/>
          <w:highlight w:val="yellow"/>
        </w:rPr>
        <w:t>xlnx,gpio</w:t>
      </w:r>
      <w:proofErr w:type="gramEnd"/>
      <w:r w:rsidRPr="00B735A8">
        <w:rPr>
          <w:b/>
          <w:highlight w:val="yellow"/>
        </w:rPr>
        <w:t>2-width = &lt;0x20&gt;;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xlnx,instance</w:t>
      </w:r>
      <w:proofErr w:type="spellEnd"/>
      <w:proofErr w:type="gramEnd"/>
      <w:r w:rsidRPr="00B735A8">
        <w:rPr>
          <w:b/>
          <w:highlight w:val="yellow"/>
        </w:rPr>
        <w:t xml:space="preserve"> = "LEDs_8Bits";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xlnx,interrupt</w:t>
      </w:r>
      <w:proofErr w:type="spellEnd"/>
      <w:proofErr w:type="gramEnd"/>
      <w:r w:rsidRPr="00B735A8">
        <w:rPr>
          <w:b/>
          <w:highlight w:val="yellow"/>
        </w:rPr>
        <w:t>-present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t>xlnx,is</w:t>
      </w:r>
      <w:proofErr w:type="spellEnd"/>
      <w:proofErr w:type="gramEnd"/>
      <w:r w:rsidRPr="00B735A8">
        <w:rPr>
          <w:b/>
          <w:highlight w:val="yellow"/>
        </w:rPr>
        <w:t>-dual = &lt;0x0&gt;;</w:t>
      </w:r>
    </w:p>
    <w:p w:rsidR="007E3948" w:rsidRPr="00B735A8" w:rsidRDefault="007E3948" w:rsidP="007E3948">
      <w:pPr>
        <w:rPr>
          <w:b/>
          <w:highlight w:val="yellow"/>
        </w:rPr>
      </w:pPr>
      <w:proofErr w:type="spellStart"/>
      <w:proofErr w:type="gramStart"/>
      <w:r w:rsidRPr="00B735A8">
        <w:rPr>
          <w:b/>
          <w:highlight w:val="yellow"/>
        </w:rPr>
        <w:lastRenderedPageBreak/>
        <w:t>xlnx,tri</w:t>
      </w:r>
      <w:proofErr w:type="spellEnd"/>
      <w:proofErr w:type="gramEnd"/>
      <w:r w:rsidRPr="00B735A8">
        <w:rPr>
          <w:b/>
          <w:highlight w:val="yellow"/>
        </w:rPr>
        <w:t>-default = &lt;0xffffffff&gt;;</w:t>
      </w:r>
    </w:p>
    <w:p w:rsidR="007E3948" w:rsidRDefault="007E3948" w:rsidP="007E3948">
      <w:pPr>
        <w:rPr>
          <w:b/>
        </w:rPr>
      </w:pPr>
      <w:proofErr w:type="gramStart"/>
      <w:r w:rsidRPr="00B735A8">
        <w:rPr>
          <w:b/>
          <w:highlight w:val="yellow"/>
        </w:rPr>
        <w:t>xlnx,tri</w:t>
      </w:r>
      <w:proofErr w:type="gramEnd"/>
      <w:r w:rsidRPr="00B735A8">
        <w:rPr>
          <w:b/>
          <w:highlight w:val="yellow"/>
        </w:rPr>
        <w:t>-default-2 = &lt;0xffffffff&gt;;</w:t>
      </w:r>
    </w:p>
    <w:p w:rsidR="00B735A8" w:rsidRDefault="00B735A8" w:rsidP="007E3948">
      <w:pPr>
        <w:rPr>
          <w:b/>
        </w:rPr>
      </w:pPr>
    </w:p>
    <w:p w:rsidR="00B735A8" w:rsidRDefault="00B735A8" w:rsidP="00B735A8">
      <w:pPr>
        <w:pStyle w:val="Heading1"/>
      </w:pPr>
      <w:r>
        <w:t>My First Boot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>Memory: ECC disabled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 xml:space="preserve">DRAM:  512 </w:t>
      </w:r>
      <w:proofErr w:type="spellStart"/>
      <w:r w:rsidRPr="003B7AF7">
        <w:rPr>
          <w:b/>
        </w:rPr>
        <w:t>MiB</w:t>
      </w:r>
      <w:proofErr w:type="spellEnd"/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>WARNING: Caches not enabled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 xml:space="preserve">MMC:   </w:t>
      </w:r>
      <w:proofErr w:type="spellStart"/>
      <w:r w:rsidRPr="003B7AF7">
        <w:rPr>
          <w:b/>
        </w:rPr>
        <w:t>zynq_sdhci</w:t>
      </w:r>
      <w:proofErr w:type="spellEnd"/>
      <w:r w:rsidRPr="003B7AF7">
        <w:rPr>
          <w:b/>
        </w:rPr>
        <w:t>: 0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 xml:space="preserve">SF: Detected S25FL256S_64K with page size 64 KiB, total 32 </w:t>
      </w:r>
      <w:proofErr w:type="spellStart"/>
      <w:r w:rsidRPr="003B7AF7">
        <w:rPr>
          <w:b/>
        </w:rPr>
        <w:t>MiB</w:t>
      </w:r>
      <w:proofErr w:type="spellEnd"/>
    </w:p>
    <w:p w:rsidR="00B735A8" w:rsidRDefault="003B7AF7" w:rsidP="003B7AF7">
      <w:pPr>
        <w:rPr>
          <w:b/>
        </w:rPr>
      </w:pPr>
      <w:r w:rsidRPr="003B7AF7">
        <w:rPr>
          <w:b/>
        </w:rPr>
        <w:t>*** Warning - bad CRC, using default environment</w:t>
      </w:r>
    </w:p>
    <w:p w:rsidR="003B7AF7" w:rsidRDefault="003B7AF7" w:rsidP="003B7AF7">
      <w:pPr>
        <w:rPr>
          <w:b/>
        </w:rPr>
      </w:pPr>
    </w:p>
    <w:p w:rsidR="003B7AF7" w:rsidRDefault="003B7AF7" w:rsidP="003B7AF7">
      <w:r>
        <w:t xml:space="preserve">These messages tell us about the system that the </w:t>
      </w:r>
      <w:proofErr w:type="spellStart"/>
      <w:r>
        <w:t>linux</w:t>
      </w:r>
      <w:proofErr w:type="spellEnd"/>
      <w:r>
        <w:t xml:space="preserve"> is running on. </w:t>
      </w:r>
    </w:p>
    <w:p w:rsidR="003B7AF7" w:rsidRDefault="003B7AF7" w:rsidP="003B7AF7"/>
    <w:p w:rsidR="003B7AF7" w:rsidRPr="003B7AF7" w:rsidRDefault="003B7AF7" w:rsidP="003B7AF7">
      <w:pPr>
        <w:rPr>
          <w:b/>
        </w:rPr>
      </w:pPr>
      <w:r w:rsidRPr="003B7AF7">
        <w:rPr>
          <w:b/>
        </w:rPr>
        <w:t>In:    serial</w:t>
      </w:r>
    </w:p>
    <w:p w:rsidR="003B7AF7" w:rsidRPr="003B7AF7" w:rsidRDefault="003B7AF7" w:rsidP="003B7AF7">
      <w:pPr>
        <w:rPr>
          <w:b/>
        </w:rPr>
      </w:pPr>
      <w:r w:rsidRPr="003B7AF7">
        <w:rPr>
          <w:b/>
        </w:rPr>
        <w:t>Out:   serial</w:t>
      </w:r>
    </w:p>
    <w:p w:rsidR="003B7AF7" w:rsidRDefault="003B7AF7" w:rsidP="003B7AF7">
      <w:pPr>
        <w:rPr>
          <w:b/>
        </w:rPr>
      </w:pPr>
      <w:r w:rsidRPr="003B7AF7">
        <w:rPr>
          <w:b/>
        </w:rPr>
        <w:t>Err:   serial</w:t>
      </w:r>
    </w:p>
    <w:p w:rsidR="003B7AF7" w:rsidRDefault="003B7AF7" w:rsidP="003B7AF7">
      <w:pPr>
        <w:rPr>
          <w:b/>
        </w:rPr>
      </w:pPr>
    </w:p>
    <w:p w:rsidR="003B7AF7" w:rsidRDefault="003B7AF7" w:rsidP="003B7AF7">
      <w:r>
        <w:t>These specify standard in and standard out. This is also where error messages are sent.</w:t>
      </w:r>
    </w:p>
    <w:p w:rsidR="00E45B43" w:rsidRDefault="00E45B43" w:rsidP="003B7AF7">
      <w:pPr>
        <w:rPr>
          <w:b/>
        </w:rPr>
      </w:pPr>
    </w:p>
    <w:p w:rsidR="003B7AF7" w:rsidRPr="00E45B43" w:rsidRDefault="003B7AF7" w:rsidP="003B7AF7">
      <w:pPr>
        <w:rPr>
          <w:b/>
        </w:rPr>
      </w:pPr>
      <w:proofErr w:type="spellStart"/>
      <w:r w:rsidRPr="00E45B43">
        <w:rPr>
          <w:b/>
        </w:rPr>
        <w:t>usbcore</w:t>
      </w:r>
      <w:proofErr w:type="spellEnd"/>
      <w:r w:rsidRPr="00E45B43">
        <w:rPr>
          <w:b/>
        </w:rPr>
        <w:t xml:space="preserve">: registered new interface driver </w:t>
      </w:r>
      <w:proofErr w:type="spellStart"/>
      <w:r w:rsidRPr="00E45B43">
        <w:rPr>
          <w:b/>
        </w:rPr>
        <w:t>usbhid</w:t>
      </w:r>
      <w:proofErr w:type="spellEnd"/>
    </w:p>
    <w:p w:rsidR="003B7AF7" w:rsidRPr="00E45B43" w:rsidRDefault="003B7AF7" w:rsidP="003B7AF7">
      <w:pPr>
        <w:rPr>
          <w:b/>
        </w:rPr>
      </w:pPr>
      <w:proofErr w:type="spellStart"/>
      <w:r w:rsidRPr="00E45B43">
        <w:rPr>
          <w:b/>
        </w:rPr>
        <w:t>usbhid</w:t>
      </w:r>
      <w:proofErr w:type="spellEnd"/>
      <w:r w:rsidRPr="00E45B43">
        <w:rPr>
          <w:b/>
        </w:rPr>
        <w:t>: USB HID core driver</w:t>
      </w:r>
    </w:p>
    <w:p w:rsidR="00C81A89" w:rsidRPr="00E45B43" w:rsidRDefault="00C81A89" w:rsidP="00C81A89">
      <w:pPr>
        <w:rPr>
          <w:b/>
        </w:rPr>
      </w:pPr>
      <w:proofErr w:type="spellStart"/>
      <w:r w:rsidRPr="00E45B43">
        <w:rPr>
          <w:b/>
        </w:rPr>
        <w:t>usbcore</w:t>
      </w:r>
      <w:proofErr w:type="spellEnd"/>
      <w:r w:rsidRPr="00E45B43">
        <w:rPr>
          <w:b/>
        </w:rPr>
        <w:t xml:space="preserve">: registered new interface driver </w:t>
      </w:r>
      <w:proofErr w:type="spellStart"/>
      <w:r w:rsidRPr="00E45B43">
        <w:rPr>
          <w:b/>
        </w:rPr>
        <w:t>usbfs</w:t>
      </w:r>
      <w:proofErr w:type="spellEnd"/>
    </w:p>
    <w:p w:rsidR="00C81A89" w:rsidRPr="00E45B43" w:rsidRDefault="00C81A89" w:rsidP="00C81A89">
      <w:pPr>
        <w:rPr>
          <w:b/>
        </w:rPr>
      </w:pPr>
      <w:proofErr w:type="spellStart"/>
      <w:r w:rsidRPr="00E45B43">
        <w:rPr>
          <w:b/>
        </w:rPr>
        <w:t>usbcore</w:t>
      </w:r>
      <w:proofErr w:type="spellEnd"/>
      <w:r w:rsidRPr="00E45B43">
        <w:rPr>
          <w:b/>
        </w:rPr>
        <w:t>: registered new interface driver hub</w:t>
      </w:r>
    </w:p>
    <w:p w:rsidR="00C81A89" w:rsidRPr="00E45B43" w:rsidRDefault="00C81A89" w:rsidP="00C81A89">
      <w:pPr>
        <w:rPr>
          <w:b/>
        </w:rPr>
      </w:pPr>
      <w:proofErr w:type="spellStart"/>
      <w:r w:rsidRPr="00E45B43">
        <w:rPr>
          <w:b/>
        </w:rPr>
        <w:t>usbcore</w:t>
      </w:r>
      <w:proofErr w:type="spellEnd"/>
      <w:r w:rsidRPr="00E45B43">
        <w:rPr>
          <w:b/>
        </w:rPr>
        <w:t xml:space="preserve">: registered new device driver </w:t>
      </w:r>
      <w:proofErr w:type="spellStart"/>
      <w:r w:rsidRPr="00E45B43">
        <w:rPr>
          <w:b/>
        </w:rPr>
        <w:t>usb</w:t>
      </w:r>
      <w:proofErr w:type="spellEnd"/>
    </w:p>
    <w:p w:rsidR="003B7AF7" w:rsidRDefault="003B7AF7" w:rsidP="003B7AF7"/>
    <w:p w:rsidR="00E45B43" w:rsidRPr="00E45B43" w:rsidRDefault="00E45B43" w:rsidP="003B7AF7">
      <w:r>
        <w:t>New drivers were found for the USB and they were loaded.</w:t>
      </w:r>
    </w:p>
    <w:p w:rsidR="00C81A89" w:rsidRDefault="00C81A89" w:rsidP="003B7AF7"/>
    <w:p w:rsidR="00C81A89" w:rsidRDefault="00C81A89" w:rsidP="003B7AF7"/>
    <w:p w:rsidR="003B7AF7" w:rsidRDefault="003B7AF7" w:rsidP="003B7AF7"/>
    <w:p w:rsidR="003B7AF7" w:rsidRPr="00E45B43" w:rsidRDefault="003B7AF7" w:rsidP="003B7AF7">
      <w:pPr>
        <w:rPr>
          <w:b/>
        </w:rPr>
      </w:pPr>
      <w:r w:rsidRPr="00E45B43">
        <w:rPr>
          <w:b/>
        </w:rPr>
        <w:lastRenderedPageBreak/>
        <w:t>Linux version 3.9.0-xilinx (kfisch13@linux-4.ece.iastate.edu) (</w:t>
      </w:r>
      <w:proofErr w:type="spellStart"/>
      <w:r w:rsidRPr="00E45B43">
        <w:rPr>
          <w:b/>
        </w:rPr>
        <w:t>gcc</w:t>
      </w:r>
      <w:proofErr w:type="spellEnd"/>
      <w:r w:rsidRPr="00E45B43">
        <w:rPr>
          <w:b/>
        </w:rPr>
        <w:t xml:space="preserve"> version 4.7.2                                   </w:t>
      </w:r>
      <w:proofErr w:type="gramStart"/>
      <w:r w:rsidRPr="00E45B43">
        <w:rPr>
          <w:b/>
        </w:rPr>
        <w:t xml:space="preserve">   (</w:t>
      </w:r>
      <w:proofErr w:type="spellStart"/>
      <w:proofErr w:type="gramEnd"/>
      <w:r w:rsidRPr="00E45B43">
        <w:rPr>
          <w:b/>
        </w:rPr>
        <w:t>Sourcery</w:t>
      </w:r>
      <w:proofErr w:type="spellEnd"/>
      <w:r w:rsidRPr="00E45B43">
        <w:rPr>
          <w:b/>
        </w:rPr>
        <w:t xml:space="preserve"> </w:t>
      </w:r>
      <w:proofErr w:type="spellStart"/>
      <w:r w:rsidRPr="00E45B43">
        <w:rPr>
          <w:b/>
        </w:rPr>
        <w:t>CodeBench</w:t>
      </w:r>
      <w:proofErr w:type="spellEnd"/>
      <w:r w:rsidRPr="00E45B43">
        <w:rPr>
          <w:b/>
        </w:rPr>
        <w:t xml:space="preserve"> Lite 2012.09-104) ) #1 SMP PREEMPT Thu Mar 2 18:02:29 CST 2                                     017</w:t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t>-- Linux kernel and the boot</w:t>
      </w:r>
      <w:r w:rsidRPr="00E45B43">
        <w:rPr>
          <w:b/>
        </w:rPr>
        <w:t xml:space="preserve"> time</w:t>
      </w:r>
      <w:r w:rsidR="00C81A89" w:rsidRPr="00E45B43">
        <w:rPr>
          <w:b/>
        </w:rPr>
        <w:t xml:space="preserve">, </w:t>
      </w:r>
      <w:proofErr w:type="spellStart"/>
      <w:r w:rsidR="00C81A89" w:rsidRPr="00E45B43">
        <w:rPr>
          <w:b/>
        </w:rPr>
        <w:t>gcc</w:t>
      </w:r>
      <w:proofErr w:type="spellEnd"/>
      <w:r w:rsidR="00C81A89" w:rsidRPr="00E45B43">
        <w:rPr>
          <w:b/>
        </w:rPr>
        <w:t xml:space="preserve"> compiler version</w:t>
      </w:r>
    </w:p>
    <w:p w:rsidR="003B7AF7" w:rsidRPr="00E45B43" w:rsidRDefault="003B7AF7" w:rsidP="003B7AF7">
      <w:pPr>
        <w:rPr>
          <w:b/>
        </w:rPr>
      </w:pPr>
      <w:r w:rsidRPr="00E45B43">
        <w:rPr>
          <w:b/>
        </w:rPr>
        <w:t xml:space="preserve">CPU: ARMv7 Processor [413fc090] revision 0 (ARMv7), </w:t>
      </w:r>
      <w:proofErr w:type="spellStart"/>
      <w:r w:rsidRPr="00E45B43">
        <w:rPr>
          <w:b/>
        </w:rPr>
        <w:t>cr</w:t>
      </w:r>
      <w:proofErr w:type="spellEnd"/>
      <w:r w:rsidRPr="00E45B43">
        <w:rPr>
          <w:b/>
        </w:rPr>
        <w:t>=18c5387d</w:t>
      </w:r>
      <w:r w:rsidRPr="00E45B43">
        <w:rPr>
          <w:b/>
        </w:rPr>
        <w:tab/>
      </w:r>
      <w:r w:rsidRPr="00E45B43">
        <w:t>-- CPU version</w:t>
      </w:r>
    </w:p>
    <w:p w:rsidR="003B7AF7" w:rsidRPr="00E45B43" w:rsidRDefault="003B7AF7" w:rsidP="003B7AF7">
      <w:pPr>
        <w:rPr>
          <w:b/>
        </w:rPr>
      </w:pPr>
      <w:r w:rsidRPr="00E45B43">
        <w:rPr>
          <w:b/>
        </w:rPr>
        <w:t xml:space="preserve">CPU: PIPT / VIPT </w:t>
      </w:r>
      <w:proofErr w:type="spellStart"/>
      <w:r w:rsidRPr="00E45B43">
        <w:rPr>
          <w:b/>
        </w:rPr>
        <w:t>nonaliasing</w:t>
      </w:r>
      <w:proofErr w:type="spellEnd"/>
      <w:r w:rsidRPr="00E45B43">
        <w:rPr>
          <w:b/>
        </w:rPr>
        <w:t xml:space="preserve"> data cache, VIPT aliasing instruction cache</w:t>
      </w:r>
      <w:r w:rsidR="00C81A89" w:rsidRPr="00E45B43">
        <w:rPr>
          <w:b/>
        </w:rPr>
        <w:tab/>
      </w:r>
      <w:r w:rsidR="00C81A89" w:rsidRPr="00E45B43">
        <w:t>-- CPU configuration</w:t>
      </w:r>
    </w:p>
    <w:p w:rsidR="003B7AF7" w:rsidRPr="00E45B43" w:rsidRDefault="003B7AF7" w:rsidP="003B7AF7">
      <w:pPr>
        <w:rPr>
          <w:b/>
        </w:rPr>
      </w:pPr>
      <w:r w:rsidRPr="00E45B43">
        <w:rPr>
          <w:b/>
        </w:rPr>
        <w:t xml:space="preserve">Machine: Xilinx </w:t>
      </w:r>
      <w:proofErr w:type="spellStart"/>
      <w:r w:rsidRPr="00E45B43">
        <w:rPr>
          <w:b/>
        </w:rPr>
        <w:t>Zyn</w:t>
      </w:r>
      <w:r w:rsidR="00C81A89" w:rsidRPr="00E45B43">
        <w:rPr>
          <w:b/>
        </w:rPr>
        <w:t>q</w:t>
      </w:r>
      <w:proofErr w:type="spellEnd"/>
      <w:r w:rsidR="00C81A89" w:rsidRPr="00E45B43">
        <w:rPr>
          <w:b/>
        </w:rPr>
        <w:t xml:space="preserve"> Platform, model: Xilinx </w:t>
      </w:r>
      <w:proofErr w:type="spellStart"/>
      <w:r w:rsidR="00C81A89" w:rsidRPr="00E45B43">
        <w:rPr>
          <w:b/>
        </w:rPr>
        <w:t>Zynq</w:t>
      </w:r>
      <w:proofErr w:type="spellEnd"/>
      <w:r w:rsidR="00C81A89" w:rsidRPr="00E45B43">
        <w:rPr>
          <w:b/>
        </w:rPr>
        <w:tab/>
      </w:r>
      <w:r w:rsidRPr="00E45B43">
        <w:t>-- vendor name</w:t>
      </w:r>
    </w:p>
    <w:p w:rsidR="003B7AF7" w:rsidRPr="00E45B43" w:rsidRDefault="003B7AF7" w:rsidP="003B7AF7">
      <w:pPr>
        <w:rPr>
          <w:b/>
        </w:rPr>
      </w:pPr>
      <w:proofErr w:type="spellStart"/>
      <w:r w:rsidRPr="00E45B43">
        <w:rPr>
          <w:b/>
        </w:rPr>
        <w:t>cma</w:t>
      </w:r>
      <w:proofErr w:type="spellEnd"/>
      <w:r w:rsidRPr="00E45B43">
        <w:rPr>
          <w:b/>
        </w:rPr>
        <w:t xml:space="preserve">: CMA: reserved 16 </w:t>
      </w:r>
      <w:proofErr w:type="spellStart"/>
      <w:r w:rsidRPr="00E45B43">
        <w:rPr>
          <w:b/>
        </w:rPr>
        <w:t>MiB</w:t>
      </w:r>
      <w:proofErr w:type="spellEnd"/>
      <w:r w:rsidRPr="00E45B43">
        <w:rPr>
          <w:b/>
        </w:rPr>
        <w:t xml:space="preserve"> at 1e400000</w:t>
      </w:r>
      <w:r w:rsidR="00C81A89" w:rsidRPr="00E45B43">
        <w:rPr>
          <w:b/>
        </w:rPr>
        <w:tab/>
      </w:r>
      <w:r w:rsidR="00C81A89" w:rsidRPr="00E45B43">
        <w:rPr>
          <w:b/>
        </w:rPr>
        <w:tab/>
      </w:r>
      <w:r w:rsidR="00C81A89" w:rsidRPr="00E45B43">
        <w:t>-- reserved memory for CMA at boot time</w:t>
      </w:r>
    </w:p>
    <w:p w:rsidR="003B7AF7" w:rsidRPr="00E45B43" w:rsidRDefault="003B7AF7" w:rsidP="00C81A89">
      <w:pPr>
        <w:ind w:left="5040" w:hanging="5040"/>
        <w:rPr>
          <w:b/>
        </w:rPr>
      </w:pPr>
      <w:r w:rsidRPr="00E45B43">
        <w:rPr>
          <w:b/>
        </w:rPr>
        <w:t>Memory policy: ECC d</w:t>
      </w:r>
      <w:r w:rsidR="00C81A89" w:rsidRPr="00E45B43">
        <w:rPr>
          <w:b/>
        </w:rPr>
        <w:t xml:space="preserve">isabled, Data cache </w:t>
      </w:r>
      <w:proofErr w:type="spellStart"/>
      <w:r w:rsidR="00C81A89" w:rsidRPr="00E45B43">
        <w:rPr>
          <w:b/>
        </w:rPr>
        <w:t>writealloc</w:t>
      </w:r>
      <w:proofErr w:type="spellEnd"/>
      <w:r w:rsidR="00C81A89" w:rsidRPr="00E45B43">
        <w:rPr>
          <w:b/>
        </w:rPr>
        <w:tab/>
      </w:r>
      <w:r w:rsidRPr="00E45B43">
        <w:t>-- disable EEC mode and allow the memory allocation using pointer</w:t>
      </w:r>
    </w:p>
    <w:p w:rsidR="00C81A89" w:rsidRPr="00E45B43" w:rsidRDefault="00C81A89" w:rsidP="003B7AF7">
      <w:pPr>
        <w:rPr>
          <w:b/>
        </w:rPr>
      </w:pPr>
      <w:r w:rsidRPr="00E45B43">
        <w:rPr>
          <w:b/>
        </w:rPr>
        <w:t xml:space="preserve">RAMDISK: </w:t>
      </w:r>
      <w:proofErr w:type="spellStart"/>
      <w:r w:rsidRPr="00E45B43">
        <w:rPr>
          <w:b/>
        </w:rPr>
        <w:t>gzip</w:t>
      </w:r>
      <w:proofErr w:type="spellEnd"/>
      <w:r w:rsidRPr="00E45B43">
        <w:rPr>
          <w:b/>
        </w:rPr>
        <w:t xml:space="preserve"> image found at block 0</w:t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t>-- boot image on RAM memory</w:t>
      </w:r>
    </w:p>
    <w:p w:rsidR="00E45B43" w:rsidRDefault="00C81A89" w:rsidP="00C81A89"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  <w:r w:rsidRPr="00E45B43">
        <w:rPr>
          <w:b/>
        </w:rPr>
        <w:tab/>
      </w:r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 xml:space="preserve">++ Mounting </w:t>
      </w:r>
      <w:proofErr w:type="spellStart"/>
      <w:r w:rsidRPr="00E45B43">
        <w:rPr>
          <w:b/>
        </w:rPr>
        <w:t>filesystem</w:t>
      </w:r>
      <w:proofErr w:type="spellEnd"/>
    </w:p>
    <w:p w:rsidR="00E45B43" w:rsidRDefault="00E45B43" w:rsidP="00E45B43">
      <w:pPr>
        <w:rPr>
          <w:b/>
        </w:rPr>
      </w:pPr>
      <w:r w:rsidRPr="00E45B43">
        <w:rPr>
          <w:b/>
        </w:rPr>
        <w:t xml:space="preserve">FAT-fs (mmcblk0p1): Volume was not properly unmounted. Some data may be corrupt.                                      Please run </w:t>
      </w:r>
      <w:proofErr w:type="spellStart"/>
      <w:r w:rsidRPr="00E45B43">
        <w:rPr>
          <w:b/>
        </w:rPr>
        <w:t>fsck</w:t>
      </w:r>
      <w:proofErr w:type="spellEnd"/>
      <w:r w:rsidRPr="00E45B43">
        <w:rPr>
          <w:b/>
        </w:rPr>
        <w:t>.</w:t>
      </w:r>
    </w:p>
    <w:p w:rsidR="00E45B43" w:rsidRDefault="00E45B43" w:rsidP="00E45B43">
      <w:pPr>
        <w:rPr>
          <w:b/>
        </w:rPr>
      </w:pPr>
    </w:p>
    <w:p w:rsidR="00E45B43" w:rsidRPr="00E45B43" w:rsidRDefault="00E45B43" w:rsidP="00E45B43">
      <w:r>
        <w:t>We tried to mount our FAT file system but it wasn’t mounted properly. It says to run some cleanup.</w:t>
      </w:r>
    </w:p>
    <w:p w:rsidR="00E45B43" w:rsidRPr="00E45B43" w:rsidRDefault="00E45B43" w:rsidP="00E45B43">
      <w:pPr>
        <w:rPr>
          <w:b/>
        </w:rPr>
      </w:pPr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 xml:space="preserve">++ Setting up </w:t>
      </w:r>
      <w:proofErr w:type="spellStart"/>
      <w:r w:rsidRPr="00E45B43">
        <w:rPr>
          <w:b/>
        </w:rPr>
        <w:t>mdev</w:t>
      </w:r>
      <w:proofErr w:type="spellEnd"/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>++ Starting telnet daemon</w:t>
      </w:r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>++ Starting http daemon</w:t>
      </w:r>
    </w:p>
    <w:p w:rsidR="00E45B43" w:rsidRPr="00E45B43" w:rsidRDefault="00E45B43" w:rsidP="00E45B43">
      <w:pPr>
        <w:rPr>
          <w:b/>
        </w:rPr>
      </w:pPr>
      <w:r w:rsidRPr="00E45B43">
        <w:rPr>
          <w:b/>
        </w:rPr>
        <w:t>++ Starting ftp daemon</w:t>
      </w:r>
    </w:p>
    <w:p w:rsidR="00E45B43" w:rsidRDefault="00E45B43" w:rsidP="00E45B43">
      <w:pPr>
        <w:rPr>
          <w:b/>
        </w:rPr>
      </w:pPr>
      <w:r w:rsidRPr="00E45B43">
        <w:rPr>
          <w:b/>
        </w:rPr>
        <w:t xml:space="preserve">++ Starting </w:t>
      </w:r>
      <w:proofErr w:type="spellStart"/>
      <w:r w:rsidRPr="00E45B43">
        <w:rPr>
          <w:b/>
        </w:rPr>
        <w:t>ssh</w:t>
      </w:r>
      <w:proofErr w:type="spellEnd"/>
      <w:r w:rsidRPr="00E45B43">
        <w:rPr>
          <w:b/>
        </w:rPr>
        <w:t xml:space="preserve"> daemon</w:t>
      </w:r>
    </w:p>
    <w:p w:rsidR="00E45B43" w:rsidRDefault="00E45B43" w:rsidP="00E45B43">
      <w:pPr>
        <w:rPr>
          <w:b/>
        </w:rPr>
      </w:pPr>
    </w:p>
    <w:p w:rsidR="00E45B43" w:rsidRDefault="00E45B43" w:rsidP="00E45B43">
      <w:r>
        <w:t xml:space="preserve">These are setting up ways to connect to our </w:t>
      </w:r>
      <w:proofErr w:type="spellStart"/>
      <w:r w:rsidR="00D64716">
        <w:t>linux</w:t>
      </w:r>
      <w:proofErr w:type="spellEnd"/>
      <w:r w:rsidR="00D64716">
        <w:t xml:space="preserve"> system.</w:t>
      </w:r>
    </w:p>
    <w:p w:rsidR="00D64716" w:rsidRDefault="00D64716" w:rsidP="00E45B43"/>
    <w:p w:rsidR="00D64716" w:rsidRDefault="00D64716" w:rsidP="00E45B43">
      <w:pPr>
        <w:rPr>
          <w:b/>
        </w:rPr>
      </w:pPr>
      <w:proofErr w:type="spellStart"/>
      <w:r w:rsidRPr="00D64716">
        <w:rPr>
          <w:b/>
        </w:rPr>
        <w:t>Zynq</w:t>
      </w:r>
      <w:proofErr w:type="spellEnd"/>
      <w:r w:rsidRPr="00D64716">
        <w:rPr>
          <w:b/>
        </w:rPr>
        <w:t xml:space="preserve"> clock </w:t>
      </w:r>
      <w:proofErr w:type="spellStart"/>
      <w:r w:rsidRPr="00D64716">
        <w:rPr>
          <w:b/>
        </w:rPr>
        <w:t>init</w:t>
      </w:r>
      <w:proofErr w:type="spellEnd"/>
    </w:p>
    <w:p w:rsidR="00D64716" w:rsidRDefault="00D64716" w:rsidP="00E45B43">
      <w:r>
        <w:t>This one seemed important. Sets up our clock.</w:t>
      </w:r>
    </w:p>
    <w:p w:rsidR="00D64716" w:rsidRDefault="00D64716" w:rsidP="00E45B43"/>
    <w:p w:rsidR="00D64716" w:rsidRDefault="00D64716" w:rsidP="00E45B43">
      <w:r w:rsidRPr="00D64716">
        <w:rPr>
          <w:b/>
        </w:rPr>
        <w:t xml:space="preserve">Console: </w:t>
      </w:r>
      <w:proofErr w:type="spellStart"/>
      <w:r w:rsidRPr="00D64716">
        <w:rPr>
          <w:b/>
        </w:rPr>
        <w:t>colour</w:t>
      </w:r>
      <w:proofErr w:type="spellEnd"/>
      <w:r w:rsidRPr="00D64716">
        <w:rPr>
          <w:b/>
        </w:rPr>
        <w:t xml:space="preserve"> dummy device 80x30</w:t>
      </w:r>
    </w:p>
    <w:p w:rsidR="00D64716" w:rsidRDefault="00D64716" w:rsidP="00E45B43"/>
    <w:p w:rsidR="00D64716" w:rsidRDefault="00D64716" w:rsidP="00E45B43">
      <w:r>
        <w:t>This says that our device doesn’t have color output. It is just a dummy.</w:t>
      </w:r>
    </w:p>
    <w:p w:rsidR="00D64716" w:rsidRDefault="00D64716" w:rsidP="00E45B43"/>
    <w:p w:rsidR="00D64716" w:rsidRPr="00D64716" w:rsidRDefault="00D64716" w:rsidP="00E45B43">
      <w:pPr>
        <w:rPr>
          <w:b/>
        </w:rPr>
      </w:pPr>
      <w:r w:rsidRPr="00D64716">
        <w:rPr>
          <w:b/>
        </w:rPr>
        <w:t>Copying Linux from SD to RAM...</w:t>
      </w:r>
    </w:p>
    <w:p w:rsidR="00D64716" w:rsidRPr="00D64716" w:rsidRDefault="00D64716" w:rsidP="00E45B43">
      <w:pPr>
        <w:rPr>
          <w:b/>
        </w:rPr>
      </w:pPr>
      <w:r w:rsidRPr="00D64716">
        <w:rPr>
          <w:b/>
        </w:rPr>
        <w:t xml:space="preserve">reading </w:t>
      </w:r>
      <w:proofErr w:type="spellStart"/>
      <w:r w:rsidRPr="00D64716">
        <w:rPr>
          <w:b/>
        </w:rPr>
        <w:t>uImage</w:t>
      </w:r>
      <w:proofErr w:type="spellEnd"/>
    </w:p>
    <w:p w:rsidR="00D64716" w:rsidRPr="00D64716" w:rsidRDefault="00D64716" w:rsidP="00E45B43">
      <w:pPr>
        <w:rPr>
          <w:b/>
        </w:rPr>
      </w:pPr>
      <w:r w:rsidRPr="00D64716">
        <w:rPr>
          <w:b/>
        </w:rPr>
        <w:t xml:space="preserve">reading </w:t>
      </w:r>
      <w:proofErr w:type="spellStart"/>
      <w:r w:rsidRPr="00D64716">
        <w:rPr>
          <w:b/>
        </w:rPr>
        <w:t>devicetree.dtb</w:t>
      </w:r>
      <w:proofErr w:type="spellEnd"/>
    </w:p>
    <w:p w:rsidR="00D64716" w:rsidRDefault="00D64716" w:rsidP="00E45B43">
      <w:pPr>
        <w:rPr>
          <w:b/>
        </w:rPr>
      </w:pPr>
      <w:r w:rsidRPr="00D64716">
        <w:rPr>
          <w:b/>
        </w:rPr>
        <w:t>reading uramdisk.image.gz</w:t>
      </w:r>
    </w:p>
    <w:p w:rsidR="00D64716" w:rsidRDefault="00D64716" w:rsidP="00E45B43">
      <w:pPr>
        <w:rPr>
          <w:b/>
        </w:rPr>
      </w:pPr>
    </w:p>
    <w:p w:rsidR="00D64716" w:rsidRPr="00D64716" w:rsidRDefault="00D64716" w:rsidP="00E45B43">
      <w:r>
        <w:t>These are reading some of the files we had on our SD card.</w:t>
      </w:r>
    </w:p>
    <w:p w:rsidR="00D64716" w:rsidRDefault="00D64716" w:rsidP="00E45B43"/>
    <w:p w:rsidR="00D64716" w:rsidRDefault="00D64716" w:rsidP="00E45B43">
      <w:pPr>
        <w:rPr>
          <w:b/>
        </w:rPr>
      </w:pPr>
      <w:r w:rsidRPr="00D64716">
        <w:rPr>
          <w:b/>
        </w:rPr>
        <w:t>Starting kernel ...</w:t>
      </w:r>
    </w:p>
    <w:p w:rsidR="00D64716" w:rsidRDefault="00D64716" w:rsidP="00E45B43">
      <w:pPr>
        <w:rPr>
          <w:b/>
        </w:rPr>
      </w:pPr>
    </w:p>
    <w:p w:rsidR="00D64716" w:rsidRDefault="00D64716" w:rsidP="00E45B43">
      <w:r>
        <w:t>The kernel was started …</w:t>
      </w:r>
    </w:p>
    <w:p w:rsidR="007E5558" w:rsidRDefault="007E5558" w:rsidP="00E45B43"/>
    <w:p w:rsidR="007E5558" w:rsidRDefault="007E5558" w:rsidP="007E5558">
      <w:pPr>
        <w:pStyle w:val="Heading1"/>
      </w:pPr>
      <w:r>
        <w:t xml:space="preserve">Plugged in the Turret </w:t>
      </w:r>
      <w:r w:rsidRPr="007E5558">
        <w:rPr>
          <w:rStyle w:val="Heading1Char"/>
        </w:rPr>
        <w:t>for</w:t>
      </w:r>
      <w:r>
        <w:t xml:space="preserve"> the First Time</w:t>
      </w:r>
    </w:p>
    <w:p w:rsidR="007E5558" w:rsidRPr="007E5558" w:rsidRDefault="007E5558" w:rsidP="007E5558">
      <w:pPr>
        <w:tabs>
          <w:tab w:val="left" w:pos="6570"/>
        </w:tabs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new low-speed USB device number 2 using </w:t>
      </w:r>
      <w:proofErr w:type="spellStart"/>
      <w:r w:rsidRPr="007E5558">
        <w:rPr>
          <w:b/>
        </w:rPr>
        <w:t>xusbps-</w:t>
      </w:r>
      <w:proofErr w:type="gramStart"/>
      <w:r w:rsidRPr="007E5558">
        <w:rPr>
          <w:b/>
        </w:rPr>
        <w:t>ehci</w:t>
      </w:r>
      <w:proofErr w:type="spellEnd"/>
      <w:r>
        <w:rPr>
          <w:b/>
        </w:rPr>
        <w:t xml:space="preserve"> </w:t>
      </w:r>
      <w:r>
        <w:t xml:space="preserve"> </w:t>
      </w:r>
      <w:r>
        <w:tab/>
      </w:r>
      <w:proofErr w:type="gramEnd"/>
      <w:r>
        <w:t>found a new device</w:t>
      </w:r>
    </w:p>
    <w:p w:rsidR="007E5558" w:rsidRPr="007E5558" w:rsidRDefault="007E5558" w:rsidP="007E5558">
      <w:pPr>
        <w:tabs>
          <w:tab w:val="left" w:pos="6570"/>
        </w:tabs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New USB device found, </w:t>
      </w:r>
      <w:proofErr w:type="spellStart"/>
      <w:r w:rsidRPr="007E5558">
        <w:rPr>
          <w:b/>
        </w:rPr>
        <w:t>idVendor</w:t>
      </w:r>
      <w:proofErr w:type="spellEnd"/>
      <w:r w:rsidRPr="007E5558">
        <w:rPr>
          <w:b/>
        </w:rPr>
        <w:t xml:space="preserve">=2123, </w:t>
      </w:r>
      <w:proofErr w:type="spellStart"/>
      <w:r w:rsidRPr="007E5558">
        <w:rPr>
          <w:b/>
        </w:rPr>
        <w:t>idProduct</w:t>
      </w:r>
      <w:proofErr w:type="spellEnd"/>
      <w:r w:rsidRPr="007E5558">
        <w:rPr>
          <w:b/>
        </w:rPr>
        <w:t>=1010</w:t>
      </w:r>
      <w:r>
        <w:rPr>
          <w:b/>
        </w:rPr>
        <w:tab/>
      </w:r>
      <w:proofErr w:type="spellStart"/>
      <w:r w:rsidRPr="007E5558">
        <w:t>self declared</w:t>
      </w:r>
      <w:proofErr w:type="spellEnd"/>
      <w:r>
        <w:rPr>
          <w:b/>
        </w:rPr>
        <w:t xml:space="preserve"> </w:t>
      </w:r>
      <w:r>
        <w:t>device properties</w:t>
      </w:r>
    </w:p>
    <w:p w:rsidR="007E5558" w:rsidRPr="007E5558" w:rsidRDefault="007E5558" w:rsidP="007E5558">
      <w:pPr>
        <w:tabs>
          <w:tab w:val="left" w:pos="6570"/>
        </w:tabs>
        <w:rPr>
          <w:b/>
        </w:rPr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New USB device strings: </w:t>
      </w:r>
      <w:proofErr w:type="spellStart"/>
      <w:r w:rsidRPr="007E5558">
        <w:rPr>
          <w:b/>
        </w:rPr>
        <w:t>Mfr</w:t>
      </w:r>
      <w:proofErr w:type="spellEnd"/>
      <w:r w:rsidRPr="007E5558">
        <w:rPr>
          <w:b/>
        </w:rPr>
        <w:t xml:space="preserve">=1, Product=2, </w:t>
      </w:r>
      <w:proofErr w:type="spellStart"/>
      <w:r w:rsidRPr="007E5558">
        <w:rPr>
          <w:b/>
        </w:rPr>
        <w:t>SerialNumber</w:t>
      </w:r>
      <w:proofErr w:type="spellEnd"/>
      <w:r w:rsidRPr="007E5558">
        <w:rPr>
          <w:b/>
        </w:rPr>
        <w:t>=0</w:t>
      </w:r>
      <w:r w:rsidRPr="007E5558">
        <w:t xml:space="preserve"> </w:t>
      </w:r>
      <w:r>
        <w:tab/>
      </w:r>
      <w:proofErr w:type="spellStart"/>
      <w:r w:rsidRPr="007E5558">
        <w:t>self declared</w:t>
      </w:r>
      <w:proofErr w:type="spellEnd"/>
      <w:r>
        <w:rPr>
          <w:b/>
        </w:rPr>
        <w:t xml:space="preserve"> </w:t>
      </w:r>
      <w:r>
        <w:t>device properties</w:t>
      </w:r>
    </w:p>
    <w:p w:rsidR="007E5558" w:rsidRPr="007E5558" w:rsidRDefault="007E5558" w:rsidP="007E5558">
      <w:pPr>
        <w:tabs>
          <w:tab w:val="left" w:pos="6570"/>
        </w:tabs>
        <w:ind w:left="6570" w:hanging="6570"/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Product: USB Missile Launcher</w:t>
      </w:r>
      <w:r>
        <w:rPr>
          <w:b/>
        </w:rPr>
        <w:tab/>
      </w:r>
      <w:r>
        <w:t>recognized that the device is a missile launcher</w:t>
      </w:r>
    </w:p>
    <w:p w:rsidR="007E5558" w:rsidRPr="007E5558" w:rsidRDefault="007E5558" w:rsidP="007E5558">
      <w:pPr>
        <w:tabs>
          <w:tab w:val="left" w:pos="6570"/>
        </w:tabs>
      </w:pPr>
      <w:proofErr w:type="spellStart"/>
      <w:r w:rsidRPr="007E5558">
        <w:rPr>
          <w:b/>
        </w:rPr>
        <w:t>usb</w:t>
      </w:r>
      <w:proofErr w:type="spellEnd"/>
      <w:r w:rsidRPr="007E5558">
        <w:rPr>
          <w:b/>
        </w:rPr>
        <w:t xml:space="preserve"> 1-1: Manufacturer: </w:t>
      </w:r>
      <w:proofErr w:type="spellStart"/>
      <w:r w:rsidRPr="007E5558">
        <w:rPr>
          <w:b/>
        </w:rPr>
        <w:t>Syntek</w:t>
      </w:r>
      <w:proofErr w:type="spellEnd"/>
      <w:r>
        <w:rPr>
          <w:b/>
        </w:rPr>
        <w:tab/>
      </w:r>
      <w:r>
        <w:t>Found the manufacturer info</w:t>
      </w:r>
    </w:p>
    <w:p w:rsidR="007E5558" w:rsidRPr="008B3D34" w:rsidRDefault="007E5558" w:rsidP="008B3D34">
      <w:pPr>
        <w:tabs>
          <w:tab w:val="left" w:pos="6570"/>
        </w:tabs>
        <w:ind w:left="6570" w:hanging="6570"/>
      </w:pPr>
      <w:r w:rsidRPr="007E5558">
        <w:rPr>
          <w:b/>
        </w:rPr>
        <w:t>hid-generic 0003:2123:1010.0001: device has no listeners, quitting</w:t>
      </w:r>
      <w:r>
        <w:rPr>
          <w:b/>
        </w:rPr>
        <w:tab/>
      </w:r>
      <w:r w:rsidR="008B3D34">
        <w:t xml:space="preserve">Nothing was using this device so </w:t>
      </w:r>
      <w:proofErr w:type="spellStart"/>
      <w:r w:rsidR="008B3D34">
        <w:t>linux</w:t>
      </w:r>
      <w:proofErr w:type="spellEnd"/>
      <w:r w:rsidR="008B3D34">
        <w:t xml:space="preserve"> stopped putting in an effort</w:t>
      </w:r>
    </w:p>
    <w:p w:rsidR="00E45B43" w:rsidRDefault="00E45B43" w:rsidP="00E45B43"/>
    <w:p w:rsidR="00280A7B" w:rsidRDefault="00280A7B" w:rsidP="00280A7B">
      <w:pPr>
        <w:pStyle w:val="Heading1"/>
      </w:pPr>
      <w:r>
        <w:t xml:space="preserve">Changes to </w:t>
      </w:r>
      <w:proofErr w:type="spellStart"/>
      <w:r>
        <w:t>launcher_driver.c</w:t>
      </w:r>
      <w:proofErr w:type="spellEnd"/>
    </w:p>
    <w:p w:rsidR="00211037" w:rsidRDefault="00211037" w:rsidP="00280A7B">
      <w:pPr>
        <w:pStyle w:val="ListParagraph"/>
        <w:numPr>
          <w:ilvl w:val="0"/>
          <w:numId w:val="7"/>
        </w:numPr>
      </w:pPr>
      <w:r>
        <w:t>Removed the references to “</w:t>
      </w:r>
      <w:proofErr w:type="spellStart"/>
      <w:r>
        <w:t>skel</w:t>
      </w:r>
      <w:proofErr w:type="spellEnd"/>
      <w:r>
        <w:t>”</w:t>
      </w:r>
    </w:p>
    <w:p w:rsidR="00280A7B" w:rsidRDefault="00A627D7" w:rsidP="00280A7B">
      <w:pPr>
        <w:pStyle w:val="ListParagraph"/>
        <w:numPr>
          <w:ilvl w:val="0"/>
          <w:numId w:val="7"/>
        </w:numPr>
      </w:pPr>
      <w:r>
        <w:t>Usually ended up saying “</w:t>
      </w:r>
      <w:proofErr w:type="spellStart"/>
      <w:r>
        <w:t>eton</w:t>
      </w:r>
      <w:proofErr w:type="spellEnd"/>
      <w:r>
        <w:t>” in place of “skeleton”</w:t>
      </w:r>
      <w:r w:rsidR="00280A7B">
        <w:t xml:space="preserve"> </w:t>
      </w:r>
    </w:p>
    <w:p w:rsidR="00375F34" w:rsidRPr="00280A7B" w:rsidRDefault="00375F34" w:rsidP="00280A7B">
      <w:pPr>
        <w:pStyle w:val="ListParagraph"/>
        <w:numPr>
          <w:ilvl w:val="0"/>
          <w:numId w:val="7"/>
        </w:numPr>
      </w:pPr>
      <w:r>
        <w:t xml:space="preserve">Replaced </w:t>
      </w:r>
      <w:bookmarkStart w:id="0" w:name="_GoBack"/>
      <w:bookmarkEnd w:id="0"/>
      <w:r>
        <w:t xml:space="preserve">the IDs in line 33 to their appropriate defines in </w:t>
      </w:r>
      <w:proofErr w:type="spellStart"/>
      <w:r>
        <w:t>launcher_commands.h</w:t>
      </w:r>
      <w:proofErr w:type="spellEnd"/>
    </w:p>
    <w:sectPr w:rsidR="00375F34" w:rsidRPr="00280A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037" w:rsidRDefault="00211037" w:rsidP="00B13C7D">
      <w:pPr>
        <w:spacing w:after="0" w:line="240" w:lineRule="auto"/>
      </w:pPr>
      <w:r>
        <w:separator/>
      </w:r>
    </w:p>
  </w:endnote>
  <w:endnote w:type="continuationSeparator" w:id="0">
    <w:p w:rsidR="00211037" w:rsidRDefault="00211037" w:rsidP="00B1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037" w:rsidRDefault="00211037" w:rsidP="00B13C7D">
      <w:pPr>
        <w:spacing w:after="0" w:line="240" w:lineRule="auto"/>
      </w:pPr>
      <w:r>
        <w:separator/>
      </w:r>
    </w:p>
  </w:footnote>
  <w:footnote w:type="continuationSeparator" w:id="0">
    <w:p w:rsidR="00211037" w:rsidRDefault="00211037" w:rsidP="00B13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037" w:rsidRDefault="00211037" w:rsidP="00B13C7D">
    <w:pPr>
      <w:pStyle w:val="Header"/>
      <w:jc w:val="right"/>
    </w:pPr>
    <w:r>
      <w:t>Kris Burney</w:t>
    </w:r>
  </w:p>
  <w:p w:rsidR="00211037" w:rsidRDefault="00211037" w:rsidP="00B13C7D">
    <w:pPr>
      <w:pStyle w:val="Header"/>
      <w:jc w:val="right"/>
    </w:pPr>
    <w:r>
      <w:t>Kyle Fischer</w:t>
    </w:r>
  </w:p>
  <w:p w:rsidR="00211037" w:rsidRDefault="00211037" w:rsidP="00B13C7D">
    <w:pPr>
      <w:pStyle w:val="Header"/>
      <w:jc w:val="right"/>
    </w:pPr>
    <w:proofErr w:type="spellStart"/>
    <w:r>
      <w:t>Khoi</w:t>
    </w:r>
    <w:proofErr w:type="spellEnd"/>
    <w:r>
      <w:t xml:space="preserve"> Cao</w:t>
    </w:r>
  </w:p>
  <w:p w:rsidR="00211037" w:rsidRDefault="00211037" w:rsidP="00B13C7D">
    <w:pPr>
      <w:pStyle w:val="Header"/>
      <w:jc w:val="right"/>
    </w:pPr>
    <w:r>
      <w:t>Group B-2</w:t>
    </w:r>
  </w:p>
  <w:p w:rsidR="00211037" w:rsidRDefault="00211037" w:rsidP="00B13C7D">
    <w:pPr>
      <w:pStyle w:val="Header"/>
      <w:jc w:val="right"/>
    </w:pPr>
    <w:r>
      <w:t>3/2/17</w:t>
    </w:r>
  </w:p>
  <w:p w:rsidR="00211037" w:rsidRDefault="00211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38AE"/>
    <w:multiLevelType w:val="hybridMultilevel"/>
    <w:tmpl w:val="21B0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E4271"/>
    <w:multiLevelType w:val="hybridMultilevel"/>
    <w:tmpl w:val="BB5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15F2"/>
    <w:multiLevelType w:val="hybridMultilevel"/>
    <w:tmpl w:val="AC4E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60599"/>
    <w:multiLevelType w:val="hybridMultilevel"/>
    <w:tmpl w:val="30CECC94"/>
    <w:lvl w:ilvl="0" w:tplc="660A1DD0">
      <w:numFmt w:val="bullet"/>
      <w:lvlText w:val="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 w15:restartNumberingAfterBreak="0">
    <w:nsid w:val="52B95052"/>
    <w:multiLevelType w:val="hybridMultilevel"/>
    <w:tmpl w:val="3698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52B29"/>
    <w:multiLevelType w:val="hybridMultilevel"/>
    <w:tmpl w:val="1E82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01A68"/>
    <w:multiLevelType w:val="hybridMultilevel"/>
    <w:tmpl w:val="8048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7D"/>
    <w:rsid w:val="00024C33"/>
    <w:rsid w:val="0003269F"/>
    <w:rsid w:val="00100E7A"/>
    <w:rsid w:val="00195B3C"/>
    <w:rsid w:val="001D51CD"/>
    <w:rsid w:val="00211037"/>
    <w:rsid w:val="0022016C"/>
    <w:rsid w:val="00280A7B"/>
    <w:rsid w:val="002B4A05"/>
    <w:rsid w:val="002F1102"/>
    <w:rsid w:val="00331898"/>
    <w:rsid w:val="00375F34"/>
    <w:rsid w:val="003B7AF7"/>
    <w:rsid w:val="004C2F75"/>
    <w:rsid w:val="004F5095"/>
    <w:rsid w:val="005050F7"/>
    <w:rsid w:val="005B6E54"/>
    <w:rsid w:val="005D168F"/>
    <w:rsid w:val="006F1BAA"/>
    <w:rsid w:val="006F33C9"/>
    <w:rsid w:val="00706585"/>
    <w:rsid w:val="00733308"/>
    <w:rsid w:val="007B5F69"/>
    <w:rsid w:val="007E3948"/>
    <w:rsid w:val="007E5558"/>
    <w:rsid w:val="00835FA0"/>
    <w:rsid w:val="0085062B"/>
    <w:rsid w:val="008B3D34"/>
    <w:rsid w:val="009655B1"/>
    <w:rsid w:val="00981376"/>
    <w:rsid w:val="00A627D7"/>
    <w:rsid w:val="00AC4418"/>
    <w:rsid w:val="00B13C7D"/>
    <w:rsid w:val="00B72BDD"/>
    <w:rsid w:val="00B735A8"/>
    <w:rsid w:val="00BA3E4E"/>
    <w:rsid w:val="00C03CE9"/>
    <w:rsid w:val="00C706A7"/>
    <w:rsid w:val="00C81A89"/>
    <w:rsid w:val="00C87876"/>
    <w:rsid w:val="00CA6F98"/>
    <w:rsid w:val="00CD3787"/>
    <w:rsid w:val="00CE7EDF"/>
    <w:rsid w:val="00CF238C"/>
    <w:rsid w:val="00D64716"/>
    <w:rsid w:val="00E45B43"/>
    <w:rsid w:val="00F17DB8"/>
    <w:rsid w:val="00F92C66"/>
    <w:rsid w:val="00FC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3D41"/>
  <w15:chartTrackingRefBased/>
  <w15:docId w15:val="{42E4611B-C863-44C4-BB21-F12C572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7D"/>
  </w:style>
  <w:style w:type="paragraph" w:styleId="Footer">
    <w:name w:val="footer"/>
    <w:basedOn w:val="Normal"/>
    <w:link w:val="Foot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7D"/>
  </w:style>
  <w:style w:type="paragraph" w:styleId="Title">
    <w:name w:val="Title"/>
    <w:basedOn w:val="Normal"/>
    <w:next w:val="Normal"/>
    <w:link w:val="TitleChar"/>
    <w:uiPriority w:val="10"/>
    <w:qFormat/>
    <w:rsid w:val="00B1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C7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3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B9C2202-6294-461C-A48F-C28DCC871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2B7CBDC6.dotm</Template>
  <TotalTime>686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Kyle J</dc:creator>
  <cp:keywords/>
  <dc:description/>
  <cp:lastModifiedBy>Fischer, Kyle J</cp:lastModifiedBy>
  <cp:revision>34</cp:revision>
  <dcterms:created xsi:type="dcterms:W3CDTF">2017-02-02T20:22:00Z</dcterms:created>
  <dcterms:modified xsi:type="dcterms:W3CDTF">2017-03-03T19:53:00Z</dcterms:modified>
</cp:coreProperties>
</file>